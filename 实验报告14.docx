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实验要求：比赛模拟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实验目的：学习如何使用python来计算模拟概率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实验题目：通过分析A和B的能力值以及场数来分析他们俩分别获胜的概率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883660"/>
            <wp:effectExtent l="0" t="0" r="5080" b="2540"/>
            <wp:docPr id="2" name="图片 2" descr="{(9C10EL[(@(QKOZF`CU9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(9C10EL[(@(QKOZF`CU9(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642995"/>
            <wp:effectExtent l="0" t="0" r="5080" b="14605"/>
            <wp:docPr id="1" name="图片 1" descr="M57$OL8K~EMD1A{E7%UM9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57$OL8K~EMD1A{E7%UM99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g1 = eval(input("请输入球队A的投篮能力值(0-1): 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b1 = eval(input("请输入球队A的篮板能力值(0-1): 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g2 = eval(input("请输入球队B的投篮能力值: 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b2 = eval(input("请输入球队的篮板能力值: 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g1,b1,g2,b2,n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goleA,boardA,goleB,boardB):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simOneGame(goleA,boardA,goleB,boardB)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 &gt;= 12*60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simOneGame(goleA,boardA,goleB,boardB):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totalTime=0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gameOver(totalTime):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random.randint(1,24)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totalTime += 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 ==24: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=(serving + 1)%2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serving ==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random() &lt; goleA: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scoreA 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serving=1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random() &lt; goleA: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random() &lt; goleB: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scoreB 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serving=0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random() &lt; goleB: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print("球队A获胜{}场比赛，占比{:0.1%}".format(winsA, winsA/n))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print("球队B获胜{}场比赛，占比{:0.1%}".format(winsB, winsB/n))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goleA,boardA,goleB,boardB, n = getInputs()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goleA,boardA,goleB,boardB)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06044385"/>
    <w:rsid w:val="087E65B8"/>
    <w:rsid w:val="13551993"/>
    <w:rsid w:val="3DDE3F7D"/>
    <w:rsid w:val="46023E75"/>
    <w:rsid w:val="583F0111"/>
    <w:rsid w:val="604936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2018-06-17T10:37:35Z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