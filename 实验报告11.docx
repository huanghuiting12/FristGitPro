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实验要求：1.科学要求的可视化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Numpy库的使用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图像的手绘效果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Matplotlib库的使用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实验目的：1.学习如何制图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实验题目：1.绘制圆形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矩阵的计算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波形绘制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622550"/>
            <wp:effectExtent l="0" t="0" r="12700" b="6350"/>
            <wp:docPr id="3" name="图片 3" descr="(2N$Z`~Y{29KO]9W2W4D`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2N$Z`~Y{29KO]9W2W4D`X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473960"/>
            <wp:effectExtent l="0" t="0" r="10795" b="2540"/>
            <wp:docPr id="2" name="图片 2" descr="1_GY$4CGFCO4JA]~D(76@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_GY$4CGFCO4JA]~D(76@A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699385"/>
            <wp:effectExtent l="0" t="0" r="9525" b="5715"/>
            <wp:docPr id="1" name="图片 1" descr="VKUZXM7CI%06Q%[B[6)Z(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KUZXM7CI%06Q%[B[6)Z(5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99B02"/>
    <w:multiLevelType w:val="singleLevel"/>
    <w:tmpl w:val="68699B0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71F51D80"/>
    <w:multiLevelType w:val="singleLevel"/>
    <w:tmpl w:val="71F51D8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E75"/>
    <w:rsid w:val="06044385"/>
    <w:rsid w:val="46023E75"/>
    <w:rsid w:val="583F01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2018-06-02T08:02:22Z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