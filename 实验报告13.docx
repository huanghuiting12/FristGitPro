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实验要求：网络爬虫</w:t>
      </w:r>
    </w:p>
    <w:p>
      <w:pPr>
        <w:numPr>
          <w:ilvl w:val="0"/>
          <w:numId w:val="0"/>
        </w:numPr>
        <w:ind w:left="105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实验目的：学习如何使用网络爬虫技术</w:t>
      </w:r>
    </w:p>
    <w:p>
      <w:pPr>
        <w:numPr>
          <w:ilvl w:val="0"/>
          <w:numId w:val="0"/>
        </w:numPr>
        <w:ind w:left="105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实验题目：1.按照省份输出中国大学排名。分别输出江西省和山东省的高校排名</w:t>
      </w:r>
    </w:p>
    <w:p>
      <w:pPr>
        <w:numPr>
          <w:ilvl w:val="0"/>
          <w:numId w:val="1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USNEWS美国大学排名爬虫。美国大学排名。</w:t>
      </w:r>
    </w:p>
    <w:p>
      <w:pPr>
        <w:numPr>
          <w:ilvl w:val="0"/>
          <w:numId w:val="1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百度图片照片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130550"/>
            <wp:effectExtent l="0" t="0" r="3175" b="12700"/>
            <wp:docPr id="7" name="图片 7" descr="{0D}A%2A`]%AUUOPE`K%~8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{0D}A%2A`]%AUUOPE`K%~8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7960" cy="3647440"/>
            <wp:effectExtent l="0" t="0" r="8890" b="10160"/>
            <wp:docPr id="5" name="图片 5" descr="RBWZ9A((@F$LKTUOR`GLFB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BWZ9A((@F$LKTUOR`GLFB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0500" cy="3733800"/>
            <wp:effectExtent l="0" t="0" r="6350" b="0"/>
            <wp:docPr id="8" name="图片 8" descr="%56L()C_9J6G[0]Q%VC_J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%56L()C_9J6G[0]Q%VC_JTQ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66055" cy="2830830"/>
            <wp:effectExtent l="0" t="0" r="10795" b="7620"/>
            <wp:docPr id="6" name="图片 6" descr="F86R[GIUX$HKQ68JL~]FZJ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86R[GIUX$HKQ68JL~]FZJ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left="105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3C627B"/>
    <w:multiLevelType w:val="singleLevel"/>
    <w:tmpl w:val="FF3C627B"/>
    <w:lvl w:ilvl="0" w:tentative="0">
      <w:start w:val="2"/>
      <w:numFmt w:val="decimal"/>
      <w:suff w:val="space"/>
      <w:lvlText w:val="%1."/>
      <w:lvlJc w:val="left"/>
      <w:pPr>
        <w:ind w:left="105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023E75"/>
    <w:rsid w:val="06044385"/>
    <w:rsid w:val="13551993"/>
    <w:rsid w:val="46023E75"/>
    <w:rsid w:val="583F0111"/>
    <w:rsid w:val="6049360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8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2018-05-27T15:43:00Z</dcterms:created>
  <dc:creator>qzuser</dc:creator>
  <cp:lastModifiedBy>qzuser</cp:lastModifiedBy>
  <dcterms:modified xsi:type="dcterms:W3CDTF">2018-06-10T09:06:49Z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