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实验要求：登录微信查找相关数据</w:t>
      </w:r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实验目的：学习如何使用jupyter notebook来看微信中的数据信息</w:t>
      </w:r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实验题目：通过分析得到微信朋友圈中的男女比例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59685"/>
            <wp:effectExtent l="0" t="0" r="4445" b="12065"/>
            <wp:docPr id="4" name="图片 4" descr="$0{[$8LRE@7IAMB5[F`0${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$0{[$8LRE@7IAMB5[F`0${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6326505"/>
            <wp:effectExtent l="0" t="0" r="3810" b="17145"/>
            <wp:docPr id="3" name="图片 3" descr="LL(81ZHT{P@3CC@@WPL_O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L(81ZHT{P@3CC@@WPL_OP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itchat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 as mpl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PIL.Image as 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#µÇÂ¼ÅóÓÑÈ¦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login():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itchat.login()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friends=itchat.get_friends(update=True)[0:]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friends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#»ñÈ¡ÅóÓÑÈ¦Êý¾Ý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get_var(var, friends):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variable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friends: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i[var]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variable.append(value)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variable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#ÅóÓÑÈ¦ÐÔ±ð±ÈÀý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analyseGender(friends):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male=female=other=0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sexes = get_var('Sex', friends)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sex in sexes: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sex == 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male +=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sex == 2: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female +=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other +=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 = len(friends[1:])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malecol = round( float(male)/total * 100, 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femalecol = round( float(female)/total * 100, 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othercol = round( float(other)/total * 100, 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print('ÄÐÐÔºÃÓÑ£º{:.2f}%%'.format( malecol))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print('Å®ÐÔºÃÓÑ£º{:.2f}%%'.format( femalecol))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print('²»Ã÷ÐÔ±ðºÃÓÑ£º{:.2f}%%'.format( othercol))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#plot 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mpl.rcParams['font.sans-serif']=['SimHei']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mpl.rcParams['axes.unicode_minus'] =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map 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'Female':(malecol, '#7199cf'),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'Male': (femalecol, '#4fc4aa'),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'other': (othercol, '#e1a7a2')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 = plt.figure( figsize=(5,5))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 = fig.add_subplot(111)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ax.set_title( 'ÅóÓÑÈ¦ÐÔ±ð')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xticks = np.arange(3) + 0.15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bar_width = 0.5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names = map.keys()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values = [ x[0] for x in map.values()]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colors = [ x[1] for x in map.values()]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#Öù×´Í¼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bars = ax.bar( xticks, values, width=bar_width, edgecolor='none')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ax.set_ylabel('±ÈÀý')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ax.set_xlabel('ÐÔ±ð')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ax.grid()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ax.set_xticks( xticks)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ax.set_xticklabels( names)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ax.set_xlim( [bar_width/2 - 0.5, 3 - bar_width/2])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ax.set_ylim( [0, 100])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bar, color in zip( bars, colors):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bar.set_color( color)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 = bar.get_height()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plt.text( bar.get_x(), bar.get_height()/4.+ height, '{:.2f}%'.format( float(height)))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#±ý×´Í¼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fig1 = plt.figure( figsize=(5,5))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 = fig1.add_subplot(111)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ax.set_title('±ýÍ¼')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labels = ['{}\n{}%'.format(name, value) for name, value in zip( names, values)]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ax.pie(values, labels=labels, colors=colors)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analyseProvince(friends):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provlist = get_var('Province', friends)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provdict = 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p in provlist: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provdict[p] = provdict.get(p,0) + 1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provdict = sorted(provdict.items(), key= lambda x : x[1], reverse=True)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#»­Í¼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figpro = plt.figure(figsize=(10,5))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 = figpro.add_subplot(111)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axpro.set_title('Ê¡·Ý')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xticks = np.linspace(0.5,20,10)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bar_width = 0.8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pros=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values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 in provdict: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pros.append(d[0])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values.append(d[1])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 +=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count &gt;= 10: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colors = ['#FFEC88', '#FFE4C4','#FFC125','#FFB6C1','#CDCDB4','#CDC8B1','#CDB79E','#CDAD00','#CD96CD',\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'#CD853F']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bars = axpro.bar( xticks, values, width=bar_width, edgecolor='none')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axpro.set_ylabel('ÈËÊý')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axpro.set_xlabel('Ê¡·Ý')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axpro.grid()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axpro.set_xticks( xticks)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axpro.set_xticklabels(pros)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axpro.set_xlim(0,20)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axpro.set_ylim([0,100])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bar, color in zip( bars, colors):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bar.set_color(color)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 = bar.get_height()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plt.text( bar.get_x()+bar.get_width()/4., height, '{}'.format(height))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drawWordcloudPlot(counts):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coloring = np.array(Image.open("E:/baidupic/alice_color.png"))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 = WordCloud(background_color="white",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max_words=2000,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mask=coloring,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max_font_size=60,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random_state=42,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scale=2,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font_path="c:/Windows/Fonts/SimHei.ttf")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wc.generate_from_frequencies(counts)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image_colors = ImageColorGenerator(coloring)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plt.imshow(wc)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plt.axis("off")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plt.savefig('friendSign.jpg')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analyseSignature(friends):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signatures = get_var('Signature', friends)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siglist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sign in signatures: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sign = sign.strip().replace("span", "").replace("class", "").replace("emoji", "")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rep = re.compile("lf\d+\w*|[&lt;&gt;/=]")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sign = rep.sub("", sign)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siglist.append(sign)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= "".join(siglist)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wlist = jieba.cut(text, cut_all=True)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counts = 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word in wlist: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len(word) == 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counts[word] = counts.get(word, 0) + 1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wdict = 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 in counts.items():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d[1] &gt; 3: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wdict[d[0]] = d[1]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drawWordcloudPlot(wdict)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friends = login()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analyseGender(friends)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analyseProvince(friends)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analyseSignature(friends)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23E75"/>
    <w:rsid w:val="06044385"/>
    <w:rsid w:val="087E65B8"/>
    <w:rsid w:val="13551993"/>
    <w:rsid w:val="2CF00477"/>
    <w:rsid w:val="3DDE3F7D"/>
    <w:rsid w:val="46023E75"/>
    <w:rsid w:val="583F0111"/>
    <w:rsid w:val="6049360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2018-05-27T15:43:00Z</dcterms:created>
  <dc:creator>qzuser</dc:creator>
  <cp:lastModifiedBy>qzuser</cp:lastModifiedBy>
  <dcterms:modified xsi:type="dcterms:W3CDTF">2018-06-17T10:45:39Z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