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实验要求：1.字典的使用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PIL库的使用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文件的使用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数据组织的维度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实验目的：1.学习PIL库的安装及其使用方法</w:t>
      </w:r>
    </w:p>
    <w:p>
      <w:pPr>
        <w:numPr>
          <w:ilvl w:val="0"/>
          <w:numId w:val="2"/>
        </w:numPr>
        <w:tabs>
          <w:tab w:val="clear" w:pos="312"/>
        </w:tabs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对文件进行一定的学习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5227320"/>
            <wp:effectExtent l="0" t="0" r="3810" b="11430"/>
            <wp:docPr id="4" name="图片 4" descr="10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0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865" cy="2113280"/>
            <wp:effectExtent l="0" t="0" r="6985" b="1270"/>
            <wp:docPr id="3" name="图片 3" descr="10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1914525"/>
            <wp:effectExtent l="0" t="0" r="7620" b="9525"/>
            <wp:docPr id="2" name="图片 2" descr="1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.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1135" cy="4338955"/>
            <wp:effectExtent l="0" t="0" r="5715" b="4445"/>
            <wp:docPr id="1" name="图片 1" descr="1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.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99B02"/>
    <w:multiLevelType w:val="singleLevel"/>
    <w:tmpl w:val="68699B02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1">
    <w:nsid w:val="71F51D80"/>
    <w:multiLevelType w:val="singleLevel"/>
    <w:tmpl w:val="71F51D80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23E75"/>
    <w:rsid w:val="46023E7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2018-05-27T15:43:00Z</dcterms:created>
  <dc:creator>qzuser</dc:creator>
  <cp:lastModifiedBy>qzuser</cp:lastModifiedBy>
  <dcterms:modified xsi:type="dcterms:W3CDTF">2018-05-27T15:48:57Z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